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inline distT="0" distB="0" distL="0" distR="0" wp14:anchorId="26E520BC" wp14:editId="3F2587A4">
                      <wp:extent cx="2122805" cy="2122805"/>
                      <wp:effectExtent l="19050" t="19050" r="29845" b="29845"/>
                      <wp:docPr id="2" name="Овал 2" title="Профессиональное портретное фото мужчин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66031C" id="Овал 2" o:spid="_x0000_s1026" alt="Название: Профессиональное портретное фото мужчины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BF5BD1" w:rsidRDefault="00BF5BD1" w:rsidP="00BF5BD1">
            <w:pPr>
              <w:pStyle w:val="2"/>
              <w:spacing w:before="0"/>
            </w:pPr>
            <w:r w:rsidRPr="000F7D04">
              <w:rPr>
                <w:lang w:bidi="ru-RU"/>
              </w:rPr>
              <w:t>Опыт работы</w:t>
            </w:r>
          </w:p>
          <w:p w:rsidR="00BF5BD1" w:rsidRDefault="00AD6DC6" w:rsidP="00BF5BD1">
            <w:pPr>
              <w:pStyle w:val="af6"/>
            </w:pPr>
            <w:r>
              <w:t>01.10.2010</w:t>
            </w:r>
            <w:r w:rsidR="00BF5BD1">
              <w:rPr>
                <w:lang w:bidi="ru-RU"/>
              </w:rPr>
              <w:t xml:space="preserve"> — </w:t>
            </w:r>
            <w:r>
              <w:t>01.01.2012</w:t>
            </w:r>
          </w:p>
          <w:p w:rsidR="00BF5BD1" w:rsidRPr="00BF5BD1" w:rsidRDefault="00BF5BD1" w:rsidP="00BF5BD1">
            <w:pPr>
              <w:pStyle w:val="af9"/>
            </w:pPr>
            <w:r>
              <w:t>Менеджер продаж</w:t>
            </w:r>
            <w:r w:rsidRPr="002A17F8">
              <w:rPr>
                <w:rStyle w:val="af8"/>
                <w:lang w:bidi="ru-RU"/>
              </w:rPr>
              <w:t xml:space="preserve"> • </w:t>
            </w:r>
            <w:r>
              <w:t>Отдел продаж</w:t>
            </w:r>
            <w:r w:rsidRPr="002A17F8">
              <w:rPr>
                <w:rStyle w:val="af8"/>
                <w:lang w:bidi="ru-RU"/>
              </w:rPr>
              <w:t xml:space="preserve"> • </w:t>
            </w:r>
            <w:r w:rsidR="00E320E3">
              <w:t xml:space="preserve">ПП </w:t>
            </w:r>
            <w:r w:rsidR="00AD6DC6" w:rsidRPr="00AD6DC6">
              <w:t>“</w:t>
            </w:r>
            <w:r w:rsidR="00AD6DC6">
              <w:rPr>
                <w:lang w:val="en-US"/>
              </w:rPr>
              <w:t>Sk</w:t>
            </w:r>
            <w:r>
              <w:rPr>
                <w:lang w:val="en-US"/>
              </w:rPr>
              <w:t>y</w:t>
            </w:r>
            <w:proofErr w:type="spellStart"/>
            <w:r>
              <w:t>Друк</w:t>
            </w:r>
            <w:proofErr w:type="spellEnd"/>
            <w:r w:rsidR="00AD6DC6">
              <w:t>»</w:t>
            </w:r>
          </w:p>
          <w:p w:rsidR="00BF5BD1" w:rsidRDefault="00AD6DC6" w:rsidP="00BF5BD1">
            <w:pPr>
              <w:pStyle w:val="af6"/>
            </w:pPr>
            <w:r>
              <w:t>01.04.2014</w:t>
            </w:r>
            <w:r w:rsidR="00BF5BD1">
              <w:rPr>
                <w:lang w:bidi="ru-RU"/>
              </w:rPr>
              <w:t xml:space="preserve"> — </w:t>
            </w:r>
            <w:r>
              <w:t>20.05.2015</w:t>
            </w:r>
          </w:p>
          <w:p w:rsidR="00BF5BD1" w:rsidRDefault="00BF5BD1" w:rsidP="00BF5BD1">
            <w:pPr>
              <w:pStyle w:val="af9"/>
            </w:pPr>
            <w:r>
              <w:t>Печатник</w:t>
            </w:r>
            <w:r w:rsidRPr="002A17F8">
              <w:rPr>
                <w:rStyle w:val="af8"/>
                <w:lang w:bidi="ru-RU"/>
              </w:rPr>
              <w:t xml:space="preserve"> • </w:t>
            </w:r>
            <w:r>
              <w:t>Производство</w:t>
            </w:r>
            <w:r w:rsidR="00E320E3">
              <w:rPr>
                <w:rStyle w:val="af8"/>
                <w:lang w:bidi="ru-RU"/>
              </w:rPr>
              <w:t xml:space="preserve"> • </w:t>
            </w:r>
            <w:r w:rsidR="00E320E3">
              <w:t>ЗАО</w:t>
            </w:r>
            <w:r w:rsidR="00E320E3">
              <w:rPr>
                <w:rStyle w:val="af8"/>
                <w:lang w:bidi="ru-RU"/>
              </w:rPr>
              <w:t xml:space="preserve"> </w:t>
            </w:r>
            <w:r w:rsidR="00AD6DC6">
              <w:t>«</w:t>
            </w:r>
            <w:proofErr w:type="spellStart"/>
            <w:r w:rsidR="00E320E3">
              <w:t>ЗАО</w:t>
            </w:r>
            <w:r w:rsidR="00AD6DC6">
              <w:t>А</w:t>
            </w:r>
            <w:r>
              <w:t>нтСтудия</w:t>
            </w:r>
            <w:proofErr w:type="spellEnd"/>
            <w:r w:rsidR="00AD6DC6">
              <w:t>»</w:t>
            </w:r>
          </w:p>
          <w:p w:rsidR="00BF5BD1" w:rsidRDefault="00AD6DC6" w:rsidP="00BF5BD1">
            <w:pPr>
              <w:pStyle w:val="af6"/>
            </w:pPr>
            <w:r>
              <w:t>23.11.2015</w:t>
            </w:r>
            <w:r w:rsidR="00BF5BD1">
              <w:rPr>
                <w:lang w:bidi="ru-RU"/>
              </w:rPr>
              <w:t xml:space="preserve"> — </w:t>
            </w:r>
            <w:r>
              <w:t>31.07.2017</w:t>
            </w:r>
          </w:p>
          <w:p w:rsidR="00BF5BD1" w:rsidRDefault="00BF5BD1" w:rsidP="00AD6DC6">
            <w:pPr>
              <w:pStyle w:val="af9"/>
            </w:pPr>
            <w:r>
              <w:t>Декоратор и маркетолог</w:t>
            </w:r>
            <w:r w:rsidRPr="002A17F8">
              <w:rPr>
                <w:rStyle w:val="af8"/>
                <w:lang w:bidi="ru-RU"/>
              </w:rPr>
              <w:t xml:space="preserve"> • </w:t>
            </w:r>
            <w:r>
              <w:t>Отдел рекламы и маркетинга</w:t>
            </w:r>
            <w:r w:rsidRPr="002A17F8">
              <w:rPr>
                <w:rStyle w:val="af8"/>
                <w:lang w:bidi="ru-RU"/>
              </w:rPr>
              <w:t xml:space="preserve"> • </w:t>
            </w:r>
            <w:r w:rsidR="00E320E3">
              <w:t>ТОВ</w:t>
            </w:r>
            <w:r w:rsidR="00AD6DC6">
              <w:t xml:space="preserve"> </w:t>
            </w:r>
            <w:r w:rsidR="00E320E3">
              <w:t>«</w:t>
            </w:r>
            <w:proofErr w:type="spellStart"/>
            <w:r w:rsidR="00E320E3">
              <w:t>Адвентис</w:t>
            </w:r>
            <w:proofErr w:type="spellEnd"/>
            <w:r w:rsidR="00AD6DC6">
              <w:t>»</w:t>
            </w:r>
            <w:r w:rsidR="00E320E3">
              <w:t xml:space="preserve"> (ТС «</w:t>
            </w:r>
            <w:proofErr w:type="spellStart"/>
            <w:r w:rsidR="00E320E3">
              <w:t>Карван</w:t>
            </w:r>
            <w:proofErr w:type="spellEnd"/>
            <w:r w:rsidR="00E320E3">
              <w:t>»)</w:t>
            </w:r>
          </w:p>
          <w:p w:rsidR="00BF5BD1" w:rsidRPr="00904859" w:rsidRDefault="00BF5BD1" w:rsidP="00BF5BD1">
            <w:pPr>
              <w:pStyle w:val="2"/>
              <w:rPr>
                <w:lang w:val="en-US"/>
              </w:rPr>
            </w:pPr>
            <w:r w:rsidRPr="000F7D04">
              <w:rPr>
                <w:lang w:bidi="ru-RU"/>
              </w:rPr>
              <w:t>Образование</w:t>
            </w:r>
          </w:p>
          <w:p w:rsidR="00BF5BD1" w:rsidRPr="00C479A9" w:rsidRDefault="00AD6DC6" w:rsidP="00BF5B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GoIT</w:t>
            </w:r>
            <w:proofErr w:type="spellEnd"/>
            <w:r w:rsidRPr="00C479A9">
              <w:rPr>
                <w:lang w:val="en-US"/>
              </w:rPr>
              <w:t xml:space="preserve"> </w:t>
            </w:r>
            <w:r w:rsidR="00F35457" w:rsidRPr="00C479A9">
              <w:rPr>
                <w:lang w:val="en-US"/>
              </w:rPr>
              <w:t>–</w:t>
            </w:r>
            <w:r w:rsidRPr="00C479A9">
              <w:rPr>
                <w:lang w:val="en-US"/>
              </w:rPr>
              <w:t xml:space="preserve"> </w:t>
            </w:r>
            <w:r w:rsidR="00C479A9">
              <w:t>курсы</w:t>
            </w:r>
            <w:r w:rsidR="00C479A9" w:rsidRPr="00C479A9">
              <w:rPr>
                <w:lang w:val="en-US"/>
              </w:rPr>
              <w:t xml:space="preserve"> </w:t>
            </w:r>
            <w:r w:rsidR="00C479A9">
              <w:rPr>
                <w:lang w:val="en-US"/>
              </w:rPr>
              <w:t>IT, front-end developer</w:t>
            </w:r>
            <w:r w:rsidR="00BF5BD1" w:rsidRPr="00C479A9">
              <w:rPr>
                <w:lang w:val="en-US" w:bidi="ru-RU"/>
              </w:rPr>
              <w:t xml:space="preserve">, </w:t>
            </w:r>
            <w:r>
              <w:t>Киев</w:t>
            </w:r>
            <w:r w:rsidRPr="00C479A9">
              <w:rPr>
                <w:lang w:val="en-US"/>
              </w:rPr>
              <w:t>, 2019</w:t>
            </w:r>
          </w:p>
          <w:p w:rsidR="00F35457" w:rsidRPr="00F35457" w:rsidRDefault="00F35457" w:rsidP="00BF5BD1">
            <w:pPr>
              <w:rPr>
                <w:b/>
                <w:lang w:val="en-US"/>
              </w:rPr>
            </w:pPr>
            <w:r w:rsidRPr="00F35457">
              <w:rPr>
                <w:b/>
                <w:lang w:val="en-US"/>
              </w:rPr>
              <w:t xml:space="preserve">Soft </w:t>
            </w:r>
            <w:proofErr w:type="gramStart"/>
            <w:r w:rsidRPr="00F35457">
              <w:rPr>
                <w:b/>
                <w:lang w:val="en-US"/>
              </w:rPr>
              <w:t>skills :</w:t>
            </w:r>
            <w:proofErr w:type="gramEnd"/>
          </w:p>
          <w:p w:rsidR="00BF5BD1" w:rsidRPr="00F35457" w:rsidRDefault="00F35457" w:rsidP="00C479A9">
            <w:pPr>
              <w:pStyle w:val="a"/>
              <w:spacing w:line="240" w:lineRule="auto"/>
            </w:pPr>
            <w:r>
              <w:t xml:space="preserve">Основы </w:t>
            </w:r>
            <w:r>
              <w:rPr>
                <w:lang w:val="en-US"/>
              </w:rPr>
              <w:t xml:space="preserve">Scrum </w:t>
            </w:r>
            <w:r>
              <w:t xml:space="preserve">и </w:t>
            </w:r>
            <w:r>
              <w:rPr>
                <w:lang w:val="en-US"/>
              </w:rPr>
              <w:t>Agile Manifesto</w:t>
            </w:r>
          </w:p>
          <w:p w:rsidR="00F35457" w:rsidRDefault="00F35457" w:rsidP="00C479A9">
            <w:pPr>
              <w:pStyle w:val="a"/>
              <w:spacing w:line="240" w:lineRule="auto"/>
            </w:pPr>
            <w:r>
              <w:rPr>
                <w:lang w:val="en-US"/>
              </w:rPr>
              <w:t xml:space="preserve">UX: </w:t>
            </w:r>
            <w:r>
              <w:t>основы для разработчика</w:t>
            </w:r>
          </w:p>
          <w:p w:rsidR="00F35457" w:rsidRPr="00F35457" w:rsidRDefault="00463AA8" w:rsidP="00F3545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HTML/</w:t>
            </w:r>
            <w:proofErr w:type="gramStart"/>
            <w:r>
              <w:rPr>
                <w:b/>
                <w:lang w:val="en-US"/>
              </w:rPr>
              <w:t>CSS</w:t>
            </w:r>
            <w:r w:rsidR="00F35457" w:rsidRPr="00F35457">
              <w:rPr>
                <w:b/>
                <w:lang w:val="en-US"/>
              </w:rPr>
              <w:t xml:space="preserve"> :</w:t>
            </w:r>
            <w:proofErr w:type="gramEnd"/>
          </w:p>
          <w:p w:rsidR="00F35457" w:rsidRPr="00F35457" w:rsidRDefault="00463AA8" w:rsidP="00C479A9">
            <w:pPr>
              <w:pStyle w:val="a"/>
              <w:spacing w:line="240" w:lineRule="auto"/>
            </w:pPr>
            <w:r>
              <w:t>Системы контроля.</w:t>
            </w:r>
            <w:r w:rsidRPr="00463AA8"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:rsidR="00F35457" w:rsidRPr="00463AA8" w:rsidRDefault="00463AA8" w:rsidP="00C479A9">
            <w:pPr>
              <w:pStyle w:val="a"/>
              <w:spacing w:line="240" w:lineRule="auto"/>
            </w:pPr>
            <w:r>
              <w:rPr>
                <w:lang w:val="en-US"/>
              </w:rPr>
              <w:t>HTML</w:t>
            </w:r>
            <w:r w:rsidRPr="00463AA8">
              <w:t xml:space="preserve"> /</w:t>
            </w:r>
            <w:r>
              <w:rPr>
                <w:lang w:val="en-US"/>
              </w:rPr>
              <w:t>HTML</w:t>
            </w:r>
            <w:r w:rsidRPr="00463AA8">
              <w:t>5</w:t>
            </w:r>
            <w:r>
              <w:t xml:space="preserve">. </w:t>
            </w:r>
            <w:proofErr w:type="spellStart"/>
            <w:r>
              <w:t>Валидация</w:t>
            </w:r>
            <w:proofErr w:type="spellEnd"/>
          </w:p>
          <w:p w:rsidR="00463AA8" w:rsidRPr="00463AA8" w:rsidRDefault="00463AA8" w:rsidP="00C479A9">
            <w:pPr>
              <w:pStyle w:val="a"/>
              <w:spacing w:line="240" w:lineRule="auto"/>
            </w:pPr>
            <w:r>
              <w:t xml:space="preserve">Технология </w:t>
            </w:r>
            <w:r>
              <w:rPr>
                <w:lang w:val="en-US"/>
              </w:rPr>
              <w:t>CSS</w:t>
            </w:r>
            <w:r w:rsidRPr="00463AA8">
              <w:t xml:space="preserve">. </w:t>
            </w:r>
            <w:r>
              <w:rPr>
                <w:lang w:val="en-US"/>
              </w:rPr>
              <w:t>Flexbox / Grid</w:t>
            </w:r>
          </w:p>
          <w:p w:rsidR="00463AA8" w:rsidRDefault="00463AA8" w:rsidP="00C479A9">
            <w:pPr>
              <w:pStyle w:val="a"/>
              <w:spacing w:line="240" w:lineRule="auto"/>
            </w:pPr>
            <w:r>
              <w:rPr>
                <w:lang w:val="en-US"/>
              </w:rPr>
              <w:t xml:space="preserve">Photoshop / Pixel Perfect </w:t>
            </w:r>
            <w:r>
              <w:t>для верстки</w:t>
            </w:r>
          </w:p>
          <w:p w:rsidR="00463AA8" w:rsidRPr="00463AA8" w:rsidRDefault="00463AA8" w:rsidP="00C479A9">
            <w:pPr>
              <w:pStyle w:val="a"/>
              <w:spacing w:line="240" w:lineRule="auto"/>
            </w:pPr>
            <w:r>
              <w:t xml:space="preserve">Методология </w:t>
            </w:r>
            <w:r>
              <w:rPr>
                <w:lang w:val="en-US"/>
              </w:rPr>
              <w:t>BEM</w:t>
            </w:r>
          </w:p>
          <w:p w:rsidR="00463AA8" w:rsidRPr="00463AA8" w:rsidRDefault="00463AA8" w:rsidP="00C479A9">
            <w:pPr>
              <w:pStyle w:val="a"/>
              <w:spacing w:line="240" w:lineRule="auto"/>
            </w:pPr>
            <w:proofErr w:type="spellStart"/>
            <w:r>
              <w:t>Кросбраузерность</w:t>
            </w:r>
            <w:proofErr w:type="spellEnd"/>
            <w:r w:rsidRPr="00463AA8">
              <w:t xml:space="preserve"> / </w:t>
            </w:r>
            <w:r>
              <w:t xml:space="preserve">адаптивная и отзывчивая верстка </w:t>
            </w:r>
            <w:r w:rsidRPr="00463AA8">
              <w:t xml:space="preserve">/ </w:t>
            </w:r>
            <w:r>
              <w:t xml:space="preserve">Оптимизация </w:t>
            </w:r>
            <w:r w:rsidRPr="00463AA8">
              <w:t xml:space="preserve">/ </w:t>
            </w:r>
            <w:r>
              <w:rPr>
                <w:lang w:val="en-US"/>
              </w:rPr>
              <w:t>Mobile</w:t>
            </w:r>
            <w:r w:rsidRPr="00463AA8">
              <w:t>-</w:t>
            </w:r>
            <w:r>
              <w:rPr>
                <w:lang w:val="en-US"/>
              </w:rPr>
              <w:t>first</w:t>
            </w:r>
            <w:r w:rsidRPr="00463AA8">
              <w:t xml:space="preserve"> </w:t>
            </w:r>
            <w:r>
              <w:rPr>
                <w:lang w:val="en-US"/>
              </w:rPr>
              <w:t>CSS</w:t>
            </w:r>
          </w:p>
          <w:p w:rsidR="00463AA8" w:rsidRPr="00463AA8" w:rsidRDefault="00463AA8" w:rsidP="00C479A9">
            <w:pPr>
              <w:pStyle w:val="a"/>
              <w:spacing w:line="240" w:lineRule="auto"/>
            </w:pPr>
            <w:proofErr w:type="spellStart"/>
            <w:r>
              <w:t>Препроцес</w:t>
            </w:r>
            <w:proofErr w:type="spellEnd"/>
            <w:r>
              <w:rPr>
                <w:lang w:val="en-US"/>
              </w:rPr>
              <w:t>c</w:t>
            </w:r>
            <w:r>
              <w:t xml:space="preserve">ор </w:t>
            </w:r>
            <w:r>
              <w:rPr>
                <w:lang w:val="en-US"/>
              </w:rPr>
              <w:t>SASS</w:t>
            </w:r>
          </w:p>
          <w:p w:rsidR="00463AA8" w:rsidRPr="00F35457" w:rsidRDefault="00463AA8" w:rsidP="00463AA8">
            <w:pPr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Javascript</w:t>
            </w:r>
            <w:proofErr w:type="spellEnd"/>
            <w:r w:rsidRPr="00F35457">
              <w:rPr>
                <w:b/>
                <w:lang w:val="en-US"/>
              </w:rPr>
              <w:t xml:space="preserve"> :</w:t>
            </w:r>
            <w:proofErr w:type="gramEnd"/>
          </w:p>
          <w:p w:rsidR="00463AA8" w:rsidRPr="00F35457" w:rsidRDefault="00463AA8" w:rsidP="00C479A9">
            <w:pPr>
              <w:pStyle w:val="a"/>
              <w:spacing w:line="240" w:lineRule="auto"/>
            </w:pPr>
            <w:r>
              <w:t>Основы ООП</w:t>
            </w:r>
          </w:p>
          <w:p w:rsidR="00463AA8" w:rsidRDefault="00463AA8" w:rsidP="00C479A9">
            <w:pPr>
              <w:pStyle w:val="a"/>
              <w:spacing w:line="240" w:lineRule="auto"/>
            </w:pPr>
            <w:r>
              <w:rPr>
                <w:lang w:val="en-US"/>
              </w:rPr>
              <w:t xml:space="preserve">ES6 </w:t>
            </w:r>
            <w:r>
              <w:t>классы</w:t>
            </w:r>
          </w:p>
          <w:p w:rsidR="00463AA8" w:rsidRPr="00463AA8" w:rsidRDefault="00463AA8" w:rsidP="00C479A9">
            <w:pPr>
              <w:pStyle w:val="a"/>
              <w:spacing w:line="240" w:lineRule="auto"/>
            </w:pPr>
            <w:r>
              <w:rPr>
                <w:lang w:val="en-US"/>
              </w:rPr>
              <w:t>DOM</w:t>
            </w:r>
          </w:p>
          <w:p w:rsidR="00463AA8" w:rsidRPr="00463AA8" w:rsidRDefault="00C479A9" w:rsidP="00C479A9">
            <w:pPr>
              <w:pStyle w:val="a"/>
              <w:spacing w:line="240" w:lineRule="auto"/>
            </w:pPr>
            <w:r>
              <w:t>А</w:t>
            </w:r>
            <w:r w:rsidR="00463AA8">
              <w:t xml:space="preserve">синхронный </w:t>
            </w:r>
            <w:proofErr w:type="spellStart"/>
            <w:r w:rsidR="00463AA8">
              <w:rPr>
                <w:lang w:val="en-US"/>
              </w:rPr>
              <w:t>Javascript</w:t>
            </w:r>
            <w:proofErr w:type="spellEnd"/>
          </w:p>
          <w:p w:rsidR="00C479A9" w:rsidRPr="00C479A9" w:rsidRDefault="00463AA8" w:rsidP="00C479A9">
            <w:pPr>
              <w:pStyle w:val="a"/>
              <w:spacing w:line="240" w:lineRule="auto"/>
            </w:pPr>
            <w:r>
              <w:rPr>
                <w:lang w:val="en-US"/>
              </w:rPr>
              <w:t>Promise API / Fetch API</w:t>
            </w:r>
          </w:p>
          <w:p w:rsidR="00C479A9" w:rsidRPr="00C479A9" w:rsidRDefault="00C479A9" w:rsidP="00C479A9">
            <w:pPr>
              <w:pStyle w:val="a"/>
              <w:spacing w:line="240" w:lineRule="auto"/>
            </w:pPr>
            <w:proofErr w:type="spellStart"/>
            <w:r>
              <w:rPr>
                <w:lang w:val="en-US"/>
              </w:rPr>
              <w:t>NodeJS</w:t>
            </w:r>
            <w:proofErr w:type="spellEnd"/>
            <w:r w:rsidRPr="00C479A9">
              <w:t xml:space="preserve">.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 w:rsidRPr="00C479A9">
              <w:t xml:space="preserve">. </w:t>
            </w:r>
            <w:r>
              <w:rPr>
                <w:lang w:val="en-US"/>
              </w:rPr>
              <w:t xml:space="preserve">Gulp / </w:t>
            </w:r>
            <w:proofErr w:type="spellStart"/>
            <w:r>
              <w:rPr>
                <w:lang w:val="en-US"/>
              </w:rPr>
              <w:t>Webpack</w:t>
            </w:r>
            <w:proofErr w:type="spellEnd"/>
          </w:p>
          <w:p w:rsidR="00C479A9" w:rsidRDefault="00C479A9" w:rsidP="00C479A9">
            <w:pPr>
              <w:pStyle w:val="a"/>
              <w:spacing w:line="240" w:lineRule="auto"/>
            </w:pPr>
            <w:proofErr w:type="spellStart"/>
            <w:r>
              <w:t>Шаблонизация</w:t>
            </w:r>
            <w:proofErr w:type="spellEnd"/>
            <w:r w:rsidR="00E320E3">
              <w:rPr>
                <w:lang w:val="en-US"/>
              </w:rPr>
              <w:t xml:space="preserve"> / </w:t>
            </w:r>
            <w:r w:rsidR="00E320E3">
              <w:t>Регулярные выражения</w:t>
            </w:r>
          </w:p>
          <w:p w:rsidR="00C479A9" w:rsidRPr="00C479A9" w:rsidRDefault="00C479A9" w:rsidP="00C479A9">
            <w:pPr>
              <w:pStyle w:val="a"/>
              <w:spacing w:line="240" w:lineRule="auto"/>
            </w:pPr>
            <w:r>
              <w:rPr>
                <w:lang w:val="en-US"/>
              </w:rPr>
              <w:t>AJAX</w:t>
            </w:r>
          </w:p>
          <w:p w:rsidR="00463AA8" w:rsidRPr="00463AA8" w:rsidRDefault="00C479A9" w:rsidP="00C479A9">
            <w:pPr>
              <w:pStyle w:val="a"/>
              <w:spacing w:line="240" w:lineRule="auto"/>
            </w:pPr>
            <w:r>
              <w:rPr>
                <w:lang w:val="en-US"/>
              </w:rPr>
              <w:t>JSON</w:t>
            </w:r>
            <w:r w:rsidR="00463AA8" w:rsidRPr="00C479A9">
              <w:t xml:space="preserve"> </w:t>
            </w:r>
          </w:p>
          <w:p w:rsidR="00F35457" w:rsidRDefault="00F35457" w:rsidP="00F35457">
            <w:pPr>
              <w:pStyle w:val="a"/>
              <w:numPr>
                <w:ilvl w:val="0"/>
                <w:numId w:val="0"/>
              </w:numPr>
            </w:pPr>
          </w:p>
          <w:p w:rsidR="00BF5BD1" w:rsidRPr="000F7D04" w:rsidRDefault="00C479A9" w:rsidP="00BF5BD1">
            <w:pPr>
              <w:pStyle w:val="2"/>
            </w:pPr>
            <w:r>
              <w:rPr>
                <w:lang w:bidi="ru-RU"/>
              </w:rPr>
              <w:t>Цели</w:t>
            </w:r>
          </w:p>
          <w:p w:rsidR="000629D5" w:rsidRDefault="00C479A9" w:rsidP="00E320E3">
            <w:r>
              <w:t>Получить необходимый опыт и обрести финансовую независимость. Закрепить знания на опыте и работе в команде. П</w:t>
            </w:r>
            <w:r w:rsidR="00E320E3">
              <w:t>родолжить изучать</w:t>
            </w:r>
            <w:r>
              <w:t xml:space="preserve"> технологии</w:t>
            </w:r>
            <w:r w:rsidR="00E320E3">
              <w:t xml:space="preserve"> веб разработки</w:t>
            </w:r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8B6D7C" w:rsidRPr="008B6D7C" w:rsidRDefault="008B6D7C" w:rsidP="008B6D7C">
            <w:pPr>
              <w:pStyle w:val="a4"/>
              <w:rPr>
                <w:szCs w:val="72"/>
                <w:lang w:val="en-US"/>
              </w:rPr>
            </w:pPr>
            <w:r w:rsidRPr="008B6D7C">
              <w:rPr>
                <w:sz w:val="60"/>
                <w:szCs w:val="60"/>
              </w:rPr>
              <w:t>Артём</w:t>
            </w:r>
            <w:r w:rsidRPr="008B6D7C">
              <w:rPr>
                <w:szCs w:val="72"/>
                <w:lang w:val="en-US"/>
              </w:rPr>
              <w:t xml:space="preserve"> </w:t>
            </w:r>
            <w:r w:rsidRPr="008B6D7C">
              <w:rPr>
                <w:sz w:val="60"/>
                <w:szCs w:val="60"/>
              </w:rPr>
              <w:t>Колганов</w:t>
            </w:r>
          </w:p>
          <w:p w:rsidR="000629D5" w:rsidRPr="008B6D7C" w:rsidRDefault="008B6D7C" w:rsidP="000629D5">
            <w:pPr>
              <w:pStyle w:val="af0"/>
              <w:rPr>
                <w:color w:val="auto"/>
                <w:spacing w:val="1"/>
                <w:w w:val="97"/>
                <w:sz w:val="18"/>
                <w:szCs w:val="22"/>
                <w:lang w:val="en-US"/>
              </w:rPr>
            </w:pPr>
            <w:r w:rsidRPr="00904859">
              <w:rPr>
                <w:spacing w:val="0"/>
                <w:w w:val="52"/>
                <w:lang w:val="en-US"/>
              </w:rPr>
              <w:t>Junior front-end develope</w:t>
            </w:r>
            <w:r w:rsidRPr="00904859">
              <w:rPr>
                <w:spacing w:val="9"/>
                <w:w w:val="52"/>
                <w:lang w:val="en-US"/>
              </w:rPr>
              <w:t>r</w:t>
            </w:r>
          </w:p>
          <w:p w:rsidR="000629D5" w:rsidRPr="008B6D7C" w:rsidRDefault="000629D5" w:rsidP="000629D5">
            <w:pPr>
              <w:rPr>
                <w:lang w:val="en-US"/>
              </w:rPr>
            </w:pPr>
          </w:p>
          <w:sdt>
            <w:sdtPr>
              <w:id w:val="-1954003311"/>
              <w:placeholder>
                <w:docPart w:val="D488144727384B1ABA4DB0BA85062DDC"/>
              </w:placeholder>
              <w:temporary/>
              <w:showingPlcHdr/>
              <w15:appearance w15:val="hidden"/>
            </w:sdtPr>
            <w:sdtEndPr/>
            <w:sdtContent>
              <w:p w:rsidR="000629D5" w:rsidRPr="00762592" w:rsidRDefault="000629D5" w:rsidP="00846D4F">
                <w:pPr>
                  <w:pStyle w:val="2"/>
                  <w:rPr>
                    <w:lang w:val="en-US"/>
                  </w:rPr>
                </w:pPr>
                <w:r w:rsidRPr="00846D4F">
                  <w:rPr>
                    <w:rStyle w:val="20"/>
                    <w:b/>
                    <w:lang w:bidi="ru-RU"/>
                  </w:rPr>
                  <w:t>КОНТАКТЫ</w:t>
                </w:r>
              </w:p>
            </w:sdtContent>
          </w:sdt>
          <w:sdt>
            <w:sdtPr>
              <w:id w:val="1111563247"/>
              <w:placeholder>
                <w:docPart w:val="8713C3CF40D64E83B8E3F43298C90CDC"/>
              </w:placeholder>
              <w:temporary/>
              <w:showingPlcHdr/>
              <w15:appearance w15:val="hidden"/>
            </w:sdtPr>
            <w:sdtEndPr/>
            <w:sdtContent>
              <w:p w:rsidR="000629D5" w:rsidRPr="00762592" w:rsidRDefault="000629D5" w:rsidP="000629D5">
                <w:pPr>
                  <w:pStyle w:val="af4"/>
                  <w:rPr>
                    <w:lang w:val="en-US"/>
                  </w:rPr>
                </w:pPr>
                <w:r w:rsidRPr="004D3011">
                  <w:rPr>
                    <w:lang w:bidi="ru-RU"/>
                  </w:rPr>
                  <w:t>ТЕЛЕФОН:</w:t>
                </w:r>
              </w:p>
            </w:sdtContent>
          </w:sdt>
          <w:p w:rsidR="000629D5" w:rsidRPr="00762592" w:rsidRDefault="008B6D7C" w:rsidP="000629D5">
            <w:pPr>
              <w:pStyle w:val="af4"/>
              <w:rPr>
                <w:lang w:val="en-US"/>
              </w:rPr>
            </w:pPr>
            <w:r w:rsidRPr="00762592">
              <w:rPr>
                <w:lang w:val="en-US"/>
              </w:rPr>
              <w:t>(063) 244-10-32</w:t>
            </w:r>
          </w:p>
          <w:p w:rsidR="00904859" w:rsidRPr="00762592" w:rsidRDefault="00904859" w:rsidP="000629D5">
            <w:pPr>
              <w:pStyle w:val="af4"/>
              <w:rPr>
                <w:lang w:val="en-US"/>
              </w:rPr>
            </w:pPr>
          </w:p>
          <w:p w:rsidR="00904859" w:rsidRPr="00762592" w:rsidRDefault="00904859" w:rsidP="00904859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Viber:</w:t>
            </w:r>
          </w:p>
          <w:p w:rsidR="00904859" w:rsidRPr="00762592" w:rsidRDefault="00904859" w:rsidP="00904859">
            <w:pPr>
              <w:pStyle w:val="af4"/>
              <w:rPr>
                <w:lang w:val="en-US"/>
              </w:rPr>
            </w:pPr>
            <w:r w:rsidRPr="00762592">
              <w:rPr>
                <w:lang w:val="en-US"/>
              </w:rPr>
              <w:t>(063) 244-10-32</w:t>
            </w:r>
          </w:p>
          <w:p w:rsidR="00904859" w:rsidRPr="00762592" w:rsidRDefault="00904859" w:rsidP="00904859">
            <w:pPr>
              <w:pStyle w:val="af4"/>
              <w:rPr>
                <w:lang w:val="en-US"/>
              </w:rPr>
            </w:pPr>
          </w:p>
          <w:p w:rsidR="00904859" w:rsidRDefault="00904859" w:rsidP="00904859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  <w:p w:rsidR="000629D5" w:rsidRDefault="00904859" w:rsidP="00762592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Tema.crow</w:t>
            </w:r>
            <w:proofErr w:type="spellEnd"/>
          </w:p>
          <w:p w:rsidR="00762592" w:rsidRPr="00762592" w:rsidRDefault="00762592" w:rsidP="00762592">
            <w:pPr>
              <w:pStyle w:val="af4"/>
              <w:rPr>
                <w:lang w:val="en-US"/>
              </w:rPr>
            </w:pPr>
            <w:bookmarkStart w:id="0" w:name="_GoBack"/>
            <w:bookmarkEnd w:id="0"/>
          </w:p>
          <w:sdt>
            <w:sdtPr>
              <w:id w:val="-240260293"/>
              <w:placeholder>
                <w:docPart w:val="543706B2863F444986017974393090E3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af4"/>
                </w:pPr>
                <w:r w:rsidRPr="004D3011">
                  <w:rPr>
                    <w:lang w:bidi="ru-RU"/>
                  </w:rPr>
                  <w:t>ЭЛЕКТРОННАЯ ПОЧТА:</w:t>
                </w:r>
              </w:p>
            </w:sdtContent>
          </w:sdt>
          <w:p w:rsidR="000629D5" w:rsidRPr="00846D4F" w:rsidRDefault="008B6D7C" w:rsidP="008B6D7C">
            <w:pPr>
              <w:pStyle w:val="af4"/>
              <w:rPr>
                <w:rStyle w:val="a9"/>
              </w:rPr>
            </w:pPr>
            <w:proofErr w:type="spellStart"/>
            <w:r>
              <w:rPr>
                <w:rStyle w:val="a9"/>
                <w:lang w:val="en-US"/>
              </w:rPr>
              <w:t>Tema</w:t>
            </w:r>
            <w:proofErr w:type="spellEnd"/>
            <w:r w:rsidRPr="00762592">
              <w:rPr>
                <w:rStyle w:val="a9"/>
              </w:rPr>
              <w:t>.</w:t>
            </w:r>
            <w:r>
              <w:rPr>
                <w:rStyle w:val="a9"/>
                <w:lang w:val="en-US"/>
              </w:rPr>
              <w:t>crow</w:t>
            </w:r>
            <w:r w:rsidRPr="00762592">
              <w:rPr>
                <w:rStyle w:val="a9"/>
              </w:rPr>
              <w:t>@</w:t>
            </w:r>
            <w:proofErr w:type="spellStart"/>
            <w:r>
              <w:rPr>
                <w:rStyle w:val="a9"/>
                <w:lang w:val="en-US"/>
              </w:rPr>
              <w:t>gmail</w:t>
            </w:r>
            <w:proofErr w:type="spellEnd"/>
            <w:r w:rsidRPr="00762592">
              <w:rPr>
                <w:rStyle w:val="a9"/>
              </w:rPr>
              <w:t>.</w:t>
            </w:r>
            <w:r>
              <w:rPr>
                <w:rStyle w:val="a9"/>
                <w:lang w:val="en-US"/>
              </w:rPr>
              <w:t>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306D33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D33" w:rsidRDefault="00306D33" w:rsidP="000C45FF">
      <w:r>
        <w:separator/>
      </w:r>
    </w:p>
  </w:endnote>
  <w:endnote w:type="continuationSeparator" w:id="0">
    <w:p w:rsidR="00306D33" w:rsidRDefault="00306D3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D33" w:rsidRDefault="00306D33" w:rsidP="000C45FF">
      <w:r>
        <w:separator/>
      </w:r>
    </w:p>
  </w:footnote>
  <w:footnote w:type="continuationSeparator" w:id="0">
    <w:p w:rsidR="00306D33" w:rsidRDefault="00306D3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aa"/>
    </w:pPr>
    <w:r>
      <w:rPr>
        <w:noProof/>
        <w:lang w:val="uk-UA" w:eastAsia="uk-UA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7C"/>
    <w:rsid w:val="00036450"/>
    <w:rsid w:val="00061C84"/>
    <w:rsid w:val="000629D5"/>
    <w:rsid w:val="00076632"/>
    <w:rsid w:val="000C291F"/>
    <w:rsid w:val="000C45FF"/>
    <w:rsid w:val="000E3FD1"/>
    <w:rsid w:val="000F46E6"/>
    <w:rsid w:val="00106348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06D33"/>
    <w:rsid w:val="004071FC"/>
    <w:rsid w:val="00445947"/>
    <w:rsid w:val="00463AA8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2592"/>
    <w:rsid w:val="007867A0"/>
    <w:rsid w:val="007927F5"/>
    <w:rsid w:val="00802CA0"/>
    <w:rsid w:val="00846D4F"/>
    <w:rsid w:val="008B6D7C"/>
    <w:rsid w:val="008C1736"/>
    <w:rsid w:val="008E5F1B"/>
    <w:rsid w:val="008F71B7"/>
    <w:rsid w:val="00904859"/>
    <w:rsid w:val="00922D5C"/>
    <w:rsid w:val="009E7C63"/>
    <w:rsid w:val="00A10A67"/>
    <w:rsid w:val="00A2118D"/>
    <w:rsid w:val="00AD6DC6"/>
    <w:rsid w:val="00AD76E2"/>
    <w:rsid w:val="00B20152"/>
    <w:rsid w:val="00B70850"/>
    <w:rsid w:val="00B74F2A"/>
    <w:rsid w:val="00B821B0"/>
    <w:rsid w:val="00BF5BD1"/>
    <w:rsid w:val="00C066B6"/>
    <w:rsid w:val="00C37BA1"/>
    <w:rsid w:val="00C4674C"/>
    <w:rsid w:val="00C479A9"/>
    <w:rsid w:val="00C506CF"/>
    <w:rsid w:val="00C72BED"/>
    <w:rsid w:val="00C9578B"/>
    <w:rsid w:val="00CA562E"/>
    <w:rsid w:val="00CB2D30"/>
    <w:rsid w:val="00D2522B"/>
    <w:rsid w:val="00D446CD"/>
    <w:rsid w:val="00D82F2F"/>
    <w:rsid w:val="00DA694B"/>
    <w:rsid w:val="00DD172A"/>
    <w:rsid w:val="00E25A26"/>
    <w:rsid w:val="00E320E3"/>
    <w:rsid w:val="00E55D74"/>
    <w:rsid w:val="00E866EC"/>
    <w:rsid w:val="00E93B74"/>
    <w:rsid w:val="00EB3A62"/>
    <w:rsid w:val="00F35457"/>
    <w:rsid w:val="00F37E8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B907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Заголовок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0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1B2ABD"/>
    <w:rPr>
      <w:color w:val="808080"/>
    </w:rPr>
  </w:style>
  <w:style w:type="paragraph" w:styleId="af0">
    <w:name w:val="Subtitle"/>
    <w:basedOn w:val="a0"/>
    <w:next w:val="a0"/>
    <w:link w:val="af1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оловок Знак"/>
    <w:basedOn w:val="a1"/>
    <w:link w:val="af0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2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3">
    <w:name w:val="Адрес"/>
    <w:basedOn w:val="a0"/>
    <w:qFormat/>
    <w:rsid w:val="00B74F2A"/>
    <w:pPr>
      <w:spacing w:after="360"/>
      <w:contextualSpacing/>
    </w:pPr>
  </w:style>
  <w:style w:type="paragraph" w:customStyle="1" w:styleId="af4">
    <w:name w:val="Сведения о контакте"/>
    <w:basedOn w:val="a0"/>
    <w:qFormat/>
    <w:rsid w:val="000629D5"/>
    <w:pPr>
      <w:contextualSpacing/>
    </w:pPr>
  </w:style>
  <w:style w:type="paragraph" w:styleId="af5">
    <w:name w:val="No Spacing"/>
    <w:uiPriority w:val="1"/>
    <w:qFormat/>
    <w:rsid w:val="000629D5"/>
    <w:rPr>
      <w:sz w:val="22"/>
      <w:szCs w:val="22"/>
    </w:rPr>
  </w:style>
  <w:style w:type="paragraph" w:customStyle="1" w:styleId="af6">
    <w:name w:val="Даты"/>
    <w:basedOn w:val="af7"/>
    <w:qFormat/>
    <w:rsid w:val="00BF5BD1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Georgia"/>
      <w:b/>
      <w:color w:val="000000" w:themeColor="text1"/>
      <w:sz w:val="18"/>
      <w:szCs w:val="20"/>
      <w:lang w:eastAsia="en-US"/>
    </w:rPr>
  </w:style>
  <w:style w:type="character" w:styleId="af8">
    <w:name w:val="Strong"/>
    <w:basedOn w:val="a1"/>
    <w:uiPriority w:val="22"/>
    <w:semiHidden/>
    <w:qFormat/>
    <w:rsid w:val="00BF5BD1"/>
    <w:rPr>
      <w:b/>
      <w:bCs/>
      <w:color w:val="D8B25C" w:themeColor="accent4"/>
    </w:rPr>
  </w:style>
  <w:style w:type="paragraph" w:customStyle="1" w:styleId="af9">
    <w:name w:val="Опыт работы"/>
    <w:basedOn w:val="a0"/>
    <w:qFormat/>
    <w:rsid w:val="00BF5BD1"/>
    <w:pPr>
      <w:spacing w:line="240" w:lineRule="auto"/>
    </w:pPr>
    <w:rPr>
      <w:rFonts w:eastAsiaTheme="minorHAnsi"/>
      <w:sz w:val="22"/>
      <w:szCs w:val="24"/>
      <w:lang w:eastAsia="en-US"/>
    </w:rPr>
  </w:style>
  <w:style w:type="paragraph" w:styleId="af7">
    <w:name w:val="Body Text"/>
    <w:basedOn w:val="a0"/>
    <w:link w:val="afa"/>
    <w:uiPriority w:val="99"/>
    <w:semiHidden/>
    <w:unhideWhenUsed/>
    <w:rsid w:val="00BF5BD1"/>
    <w:pPr>
      <w:spacing w:after="120"/>
    </w:pPr>
  </w:style>
  <w:style w:type="character" w:customStyle="1" w:styleId="afa">
    <w:name w:val="Основной текст Знак"/>
    <w:basedOn w:val="a1"/>
    <w:link w:val="af7"/>
    <w:uiPriority w:val="99"/>
    <w:semiHidden/>
    <w:rsid w:val="00BF5BD1"/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57;&#1086;&#1087;&#1088;&#1086;&#1074;&#1086;&#1076;&#1080;&#1090;&#1077;&#1083;&#1100;&#1085;&#1086;&#1077;%20&#1087;&#1080;&#1089;&#1100;&#1084;&#1086;%20(&#1089;&#1077;&#1088;&#1086;-&#1075;&#1086;&#1083;&#1091;&#1073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88144727384B1ABA4DB0BA85062D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8F5F0-C792-411C-BBBB-43776D03CF63}"/>
      </w:docPartPr>
      <w:docPartBody>
        <w:p w:rsidR="004259B7" w:rsidRDefault="00551809">
          <w:pPr>
            <w:pStyle w:val="D488144727384B1ABA4DB0BA85062DDC"/>
          </w:pPr>
          <w:r w:rsidRPr="00846D4F">
            <w:rPr>
              <w:rStyle w:val="20"/>
              <w:lang w:bidi="ru-RU"/>
            </w:rPr>
            <w:t>КОНТАКТЫ</w:t>
          </w:r>
        </w:p>
      </w:docPartBody>
    </w:docPart>
    <w:docPart>
      <w:docPartPr>
        <w:name w:val="8713C3CF40D64E83B8E3F43298C90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F02594-3FD2-41CA-96AF-0BA91A92767D}"/>
      </w:docPartPr>
      <w:docPartBody>
        <w:p w:rsidR="004259B7" w:rsidRDefault="00551809">
          <w:pPr>
            <w:pStyle w:val="8713C3CF40D64E83B8E3F43298C90CDC"/>
          </w:pPr>
          <w:r w:rsidRPr="004D3011">
            <w:rPr>
              <w:lang w:bidi="ru-RU"/>
            </w:rPr>
            <w:t>ТЕЛЕФОН:</w:t>
          </w:r>
        </w:p>
      </w:docPartBody>
    </w:docPart>
    <w:docPart>
      <w:docPartPr>
        <w:name w:val="543706B2863F44498601797439309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3FF5F1-10E9-4E35-97F3-C14D551B0169}"/>
      </w:docPartPr>
      <w:docPartBody>
        <w:p w:rsidR="004259B7" w:rsidRDefault="00551809">
          <w:pPr>
            <w:pStyle w:val="543706B2863F444986017974393090E3"/>
          </w:pPr>
          <w:r w:rsidRPr="004D3011">
            <w:rPr>
              <w:lang w:bidi="ru-RU"/>
            </w:rPr>
            <w:t>ЭЛЕКТРОННАЯ ПОЧТА: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FC"/>
    <w:rsid w:val="004259B7"/>
    <w:rsid w:val="00551809"/>
    <w:rsid w:val="005F06FC"/>
    <w:rsid w:val="0084370A"/>
    <w:rsid w:val="0095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FB4098C13D04AF4887D34011F67A68F">
    <w:name w:val="0FB4098C13D04AF4887D34011F67A68F"/>
  </w:style>
  <w:style w:type="paragraph" w:customStyle="1" w:styleId="644669AFC8CF47ECAEF0B7A4231A06F4">
    <w:name w:val="644669AFC8CF47ECAEF0B7A4231A06F4"/>
  </w:style>
  <w:style w:type="paragraph" w:customStyle="1" w:styleId="39D0CE7C87B74F8D96B8DC34B7B74075">
    <w:name w:val="39D0CE7C87B74F8D96B8DC34B7B74075"/>
  </w:style>
  <w:style w:type="paragraph" w:customStyle="1" w:styleId="0B4E24C23E8E4BF1B73E7950B0756AD5">
    <w:name w:val="0B4E24C23E8E4BF1B73E7950B0756AD5"/>
  </w:style>
  <w:style w:type="paragraph" w:customStyle="1" w:styleId="8A82A1C8A1FE445EB1F8F3917AE08FDC">
    <w:name w:val="8A82A1C8A1FE445EB1F8F3917AE08FDC"/>
  </w:style>
  <w:style w:type="paragraph" w:customStyle="1" w:styleId="BA332D3DE9EE4B48985FE8E9835EB682">
    <w:name w:val="BA332D3DE9EE4B48985FE8E9835EB682"/>
  </w:style>
  <w:style w:type="paragraph" w:customStyle="1" w:styleId="AA2AB6766D5F4274B07CBDB9E72C45DE">
    <w:name w:val="AA2AB6766D5F4274B07CBDB9E72C45DE"/>
  </w:style>
  <w:style w:type="paragraph" w:customStyle="1" w:styleId="4254E936F18749B680411D3DE9263DEF">
    <w:name w:val="4254E936F18749B680411D3DE9263DEF"/>
  </w:style>
  <w:style w:type="paragraph" w:styleId="a">
    <w:name w:val="List Bullet"/>
    <w:basedOn w:val="a0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eastAsia="en-US"/>
    </w:rPr>
  </w:style>
  <w:style w:type="paragraph" w:customStyle="1" w:styleId="1AF01AAECD724BC084343FBC3FBC935D">
    <w:name w:val="1AF01AAECD724BC084343FBC3FBC935D"/>
  </w:style>
  <w:style w:type="character" w:customStyle="1" w:styleId="a4">
    <w:name w:val="Серый текст"/>
    <w:basedOn w:val="a1"/>
    <w:uiPriority w:val="4"/>
    <w:semiHidden/>
    <w:qFormat/>
    <w:rPr>
      <w:color w:val="808080" w:themeColor="background1" w:themeShade="80"/>
    </w:rPr>
  </w:style>
  <w:style w:type="paragraph" w:customStyle="1" w:styleId="E57FC955DB83495882B119BB626DA025">
    <w:name w:val="E57FC955DB83495882B119BB626DA025"/>
  </w:style>
  <w:style w:type="paragraph" w:customStyle="1" w:styleId="C8EFD02B88CD4AECA6DF51672999064F">
    <w:name w:val="C8EFD02B88CD4AECA6DF51672999064F"/>
  </w:style>
  <w:style w:type="paragraph" w:customStyle="1" w:styleId="08B7E4DBE2C341E4BBDF84A78F59AD5A">
    <w:name w:val="08B7E4DBE2C341E4BBDF84A78F59AD5A"/>
  </w:style>
  <w:style w:type="paragraph" w:customStyle="1" w:styleId="535B78C971004458A22428DC1C83409A">
    <w:name w:val="535B78C971004458A22428DC1C83409A"/>
  </w:style>
  <w:style w:type="paragraph" w:customStyle="1" w:styleId="3B199DC0C91A4F639B5DBE1457755388">
    <w:name w:val="3B199DC0C91A4F639B5DBE1457755388"/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customStyle="1" w:styleId="D488144727384B1ABA4DB0BA85062DDC">
    <w:name w:val="D488144727384B1ABA4DB0BA85062DDC"/>
  </w:style>
  <w:style w:type="paragraph" w:customStyle="1" w:styleId="8713C3CF40D64E83B8E3F43298C90CDC">
    <w:name w:val="8713C3CF40D64E83B8E3F43298C90CDC"/>
  </w:style>
  <w:style w:type="paragraph" w:customStyle="1" w:styleId="B700BF9CC05D416BB6D3F9B4B9EDD246">
    <w:name w:val="B700BF9CC05D416BB6D3F9B4B9EDD246"/>
  </w:style>
  <w:style w:type="paragraph" w:customStyle="1" w:styleId="61A04A7198314B948F26DD41DB4BD43C">
    <w:name w:val="61A04A7198314B948F26DD41DB4BD43C"/>
  </w:style>
  <w:style w:type="paragraph" w:customStyle="1" w:styleId="1912421ABE6340D4A8C23AE9E68F63AD">
    <w:name w:val="1912421ABE6340D4A8C23AE9E68F63AD"/>
  </w:style>
  <w:style w:type="paragraph" w:customStyle="1" w:styleId="543706B2863F444986017974393090E3">
    <w:name w:val="543706B2863F444986017974393090E3"/>
  </w:style>
  <w:style w:type="character" w:styleId="a5">
    <w:name w:val="Hyperlink"/>
    <w:basedOn w:val="a1"/>
    <w:uiPriority w:val="99"/>
    <w:rPr>
      <w:color w:val="C45911" w:themeColor="accent2" w:themeShade="BF"/>
      <w:u w:val="single"/>
    </w:rPr>
  </w:style>
  <w:style w:type="paragraph" w:customStyle="1" w:styleId="3081D3D4A7CC4469AE6DEC60AFD48C1E">
    <w:name w:val="3081D3D4A7CC4469AE6DEC60AFD48C1E"/>
  </w:style>
  <w:style w:type="paragraph" w:customStyle="1" w:styleId="68A06C6FF7FA4F649F595D3712C5CCAA">
    <w:name w:val="68A06C6FF7FA4F649F595D3712C5CCAA"/>
    <w:rsid w:val="005F06FC"/>
  </w:style>
  <w:style w:type="paragraph" w:customStyle="1" w:styleId="7DFCFB316A2849EA8EDE725C2BE9E154">
    <w:name w:val="7DFCFB316A2849EA8EDE725C2BE9E154"/>
    <w:rsid w:val="005F06FC"/>
  </w:style>
  <w:style w:type="paragraph" w:customStyle="1" w:styleId="A21B6B654F9C458E931018F93B45985D">
    <w:name w:val="A21B6B654F9C458E931018F93B45985D"/>
    <w:rsid w:val="005F06FC"/>
  </w:style>
  <w:style w:type="paragraph" w:customStyle="1" w:styleId="39D5E20BADE84CF58B597C115DE7FD69">
    <w:name w:val="39D5E20BADE84CF58B597C115DE7FD69"/>
    <w:rsid w:val="005F06FC"/>
  </w:style>
  <w:style w:type="paragraph" w:customStyle="1" w:styleId="2989AA61A09F4765A9570B7B04970B8B">
    <w:name w:val="2989AA61A09F4765A9570B7B04970B8B"/>
    <w:rsid w:val="005F06FC"/>
  </w:style>
  <w:style w:type="paragraph" w:customStyle="1" w:styleId="AC65BB53207742B69033654A21047689">
    <w:name w:val="AC65BB53207742B69033654A21047689"/>
    <w:rsid w:val="005F06FC"/>
  </w:style>
  <w:style w:type="paragraph" w:customStyle="1" w:styleId="F9970D62FFEB49E3B6907786C6A437F5">
    <w:name w:val="F9970D62FFEB49E3B6907786C6A437F5"/>
    <w:rsid w:val="005F06FC"/>
  </w:style>
  <w:style w:type="paragraph" w:customStyle="1" w:styleId="B162B2EFF07142FABDBDDA67C2E0CCEA">
    <w:name w:val="B162B2EFF07142FABDBDDA67C2E0CCEA"/>
    <w:rsid w:val="005F06FC"/>
  </w:style>
  <w:style w:type="paragraph" w:customStyle="1" w:styleId="4A5A7AAD90AC49E08F9BEC5004F1D3CF">
    <w:name w:val="4A5A7AAD90AC49E08F9BEC5004F1D3CF"/>
    <w:rsid w:val="005F06FC"/>
  </w:style>
  <w:style w:type="paragraph" w:customStyle="1" w:styleId="058D64BDAF564DCEBE15235B7E9360CB">
    <w:name w:val="058D64BDAF564DCEBE15235B7E9360CB"/>
    <w:rsid w:val="005F06FC"/>
  </w:style>
  <w:style w:type="paragraph" w:customStyle="1" w:styleId="439C8971B7F2495BAAFEE7A41E67C156">
    <w:name w:val="439C8971B7F2495BAAFEE7A41E67C156"/>
    <w:rsid w:val="005F06FC"/>
  </w:style>
  <w:style w:type="paragraph" w:customStyle="1" w:styleId="9B2FC2046FD645BBAC8E680500AF7A85">
    <w:name w:val="9B2FC2046FD645BBAC8E680500AF7A85"/>
    <w:rsid w:val="005F06FC"/>
  </w:style>
  <w:style w:type="paragraph" w:customStyle="1" w:styleId="299EEF947DF044B0BED0D0D524E58FDA">
    <w:name w:val="299EEF947DF044B0BED0D0D524E58FDA"/>
    <w:rsid w:val="005F06FC"/>
  </w:style>
  <w:style w:type="paragraph" w:customStyle="1" w:styleId="885BA6B1487A48D2A4177EE2341AC8F6">
    <w:name w:val="885BA6B1487A48D2A4177EE2341AC8F6"/>
    <w:rsid w:val="005F06FC"/>
  </w:style>
  <w:style w:type="paragraph" w:customStyle="1" w:styleId="6DBD7BDAEA7648F986F43FBE20E37A53">
    <w:name w:val="6DBD7BDAEA7648F986F43FBE20E37A53"/>
    <w:rsid w:val="005F06FC"/>
  </w:style>
  <w:style w:type="paragraph" w:customStyle="1" w:styleId="E5A01B34AF6542EDACEA27C832646F24">
    <w:name w:val="E5A01B34AF6542EDACEA27C832646F24"/>
    <w:rsid w:val="005F06FC"/>
  </w:style>
  <w:style w:type="paragraph" w:customStyle="1" w:styleId="A28B7B2E9DCE420290E449AC1885377F">
    <w:name w:val="A28B7B2E9DCE420290E449AC1885377F"/>
    <w:rsid w:val="005F06FC"/>
  </w:style>
  <w:style w:type="paragraph" w:customStyle="1" w:styleId="9100ADDE46ED4CB2A859603EE084884A">
    <w:name w:val="9100ADDE46ED4CB2A859603EE084884A"/>
    <w:rsid w:val="005F06FC"/>
  </w:style>
  <w:style w:type="paragraph" w:customStyle="1" w:styleId="C296D1040421419398B55D8AA31B2954">
    <w:name w:val="C296D1040421419398B55D8AA31B2954"/>
    <w:rsid w:val="005F06FC"/>
  </w:style>
  <w:style w:type="paragraph" w:customStyle="1" w:styleId="CD0FFB5521914C47BFADF7B335C9EEB1">
    <w:name w:val="CD0FFB5521914C47BFADF7B335C9EEB1"/>
    <w:rsid w:val="005F06FC"/>
  </w:style>
  <w:style w:type="paragraph" w:customStyle="1" w:styleId="279320DB970A4F7B8C93F14A966FF1EF">
    <w:name w:val="279320DB970A4F7B8C93F14A966FF1EF"/>
    <w:rsid w:val="005F06FC"/>
  </w:style>
  <w:style w:type="paragraph" w:customStyle="1" w:styleId="01D41C6A9D344121AF3E092B51894A65">
    <w:name w:val="01D41C6A9D344121AF3E092B51894A65"/>
    <w:rsid w:val="005F06FC"/>
  </w:style>
  <w:style w:type="paragraph" w:customStyle="1" w:styleId="99BFDD3E291C40F4AFD7290975FCA781">
    <w:name w:val="99BFDD3E291C40F4AFD7290975FCA781"/>
    <w:rsid w:val="00425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(серо-голубое оформление)</Template>
  <TotalTime>0</TotalTime>
  <Pages>1</Pages>
  <Words>724</Words>
  <Characters>413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2019-07-11T13:36:00Z</dcterms:created>
  <dcterms:modified xsi:type="dcterms:W3CDTF">2019-07-11T13:36:00Z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